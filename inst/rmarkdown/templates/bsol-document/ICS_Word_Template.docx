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DA1E" w14:textId="77777777" w:rsidR="00A374CF" w:rsidRPr="00E76BDC" w:rsidRDefault="00A374CF" w:rsidP="00E76BDC"/>
    <w:sectPr w:rsidR="00A374CF" w:rsidRPr="00E76BDC" w:rsidSect="00A374CF">
      <w:headerReference w:type="even" r:id="rId11"/>
      <w:head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9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D746" w14:textId="77777777" w:rsidR="009D5923" w:rsidRDefault="009D5923" w:rsidP="001E0BC2">
      <w:r>
        <w:separator/>
      </w:r>
    </w:p>
  </w:endnote>
  <w:endnote w:type="continuationSeparator" w:id="0">
    <w:p w14:paraId="03DF8FA3" w14:textId="77777777" w:rsidR="009D5923" w:rsidRDefault="009D5923" w:rsidP="001E0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4E97" w14:textId="77777777" w:rsidR="005B678B" w:rsidRDefault="005B678B" w:rsidP="005B678B">
    <w:pPr>
      <w:pStyle w:val="Footer"/>
      <w:tabs>
        <w:tab w:val="clear" w:pos="4513"/>
        <w:tab w:val="clear" w:pos="9026"/>
        <w:tab w:val="left" w:pos="2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DF3C" w14:textId="77777777" w:rsidR="009D5923" w:rsidRDefault="009D5923" w:rsidP="001E0BC2">
      <w:r>
        <w:separator/>
      </w:r>
    </w:p>
  </w:footnote>
  <w:footnote w:type="continuationSeparator" w:id="0">
    <w:p w14:paraId="7DBA9D7C" w14:textId="77777777" w:rsidR="009D5923" w:rsidRDefault="009D5923" w:rsidP="001E0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DCFD" w14:textId="77777777" w:rsidR="001E0BC2" w:rsidRDefault="00E76BDC">
    <w:pPr>
      <w:pStyle w:val="Header"/>
    </w:pPr>
    <w:r>
      <w:rPr>
        <w:noProof/>
      </w:rPr>
      <w:pict w14:anchorId="439DE2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7374869" o:spid="_x0000_s1027" type="#_x0000_t75" alt="" style="position:absolute;margin-left:0;margin-top:0;width:608.05pt;height:859.4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 no heade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A8D1" w14:textId="77777777" w:rsidR="00CD0CE1" w:rsidRPr="003934FB" w:rsidRDefault="00E76BDC" w:rsidP="00892FD0">
    <w:pPr>
      <w:pStyle w:val="Header"/>
      <w:rPr>
        <w:rFonts w:cs="Arial"/>
        <w:noProof/>
        <w:sz w:val="20"/>
        <w:szCs w:val="20"/>
      </w:rPr>
    </w:pPr>
    <w:r>
      <w:rPr>
        <w:rFonts w:asciiTheme="minorHAnsi" w:hAnsiTheme="minorHAnsi"/>
        <w:noProof/>
      </w:rPr>
      <w:pict w14:anchorId="1B14F2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7374870" o:spid="_x0000_s1026" type="#_x0000_t75" alt="" style="position:absolute;margin-left:-77.45pt;margin-top:-79.05pt;width:608.05pt;height:859.45pt;z-index:-251650048;mso-wrap-edited:f;mso-width-percent:0;mso-height-percent:0;mso-position-horizontal-relative:margin;mso-position-vertical-relative:margin;mso-width-percent:0;mso-height-percent:0" o:allowincell="f">
          <v:imagedata r:id="rId1" o:title="letter no header-01"/>
          <w10:wrap anchorx="margin" anchory="margin"/>
        </v:shape>
      </w:pict>
    </w:r>
    <w:r w:rsidR="00892FD0">
      <w:rPr>
        <w:noProof/>
      </w:rPr>
      <w:drawing>
        <wp:anchor distT="0" distB="0" distL="114300" distR="114300" simplePos="0" relativeHeight="251670528" behindDoc="0" locked="0" layoutInCell="1" allowOverlap="1" wp14:anchorId="0DAAFDBF" wp14:editId="73D54407">
          <wp:simplePos x="0" y="0"/>
          <wp:positionH relativeFrom="page">
            <wp:posOffset>102870</wp:posOffset>
          </wp:positionH>
          <wp:positionV relativeFrom="topMargin">
            <wp:posOffset>105146</wp:posOffset>
          </wp:positionV>
          <wp:extent cx="2354400" cy="824400"/>
          <wp:effectExtent l="0" t="0" r="0" b="0"/>
          <wp:wrapNone/>
          <wp:docPr id="1" name="Picture 1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Graphical user interface,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440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0AB4" w14:textId="77777777" w:rsidR="00892FD0" w:rsidRDefault="00E76BDC" w:rsidP="005B678B">
    <w:pPr>
      <w:pStyle w:val="Header"/>
      <w:spacing w:before="0" w:after="0" w:line="240" w:lineRule="auto"/>
      <w:jc w:val="right"/>
      <w:rPr>
        <w:noProof/>
      </w:rPr>
    </w:pPr>
    <w:r>
      <w:rPr>
        <w:noProof/>
      </w:rPr>
      <w:pict w14:anchorId="579FB0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alt="" style="position:absolute;left:0;text-align:left;margin-left:-77.15pt;margin-top:-79.75pt;width:608.05pt;height:859.45pt;z-index:-251644928;mso-wrap-edited:f;mso-width-percent:0;mso-height-percent:0;mso-position-horizontal-relative:margin;mso-position-vertical-relative:margin;mso-width-percent:0;mso-height-percent:0" o:allowincell="f">
          <v:imagedata r:id="rId1" o:title="letter no header-01"/>
          <w10:wrap anchorx="margin" anchory="margin"/>
        </v:shape>
      </w:pict>
    </w:r>
    <w:r w:rsidR="00A374CF">
      <w:rPr>
        <w:noProof/>
      </w:rPr>
      <w:drawing>
        <wp:anchor distT="0" distB="0" distL="114300" distR="114300" simplePos="0" relativeHeight="251673600" behindDoc="0" locked="0" layoutInCell="1" allowOverlap="1" wp14:anchorId="2450CC8D" wp14:editId="4AC414E3">
          <wp:simplePos x="0" y="0"/>
          <wp:positionH relativeFrom="page">
            <wp:posOffset>108642</wp:posOffset>
          </wp:positionH>
          <wp:positionV relativeFrom="topMargin">
            <wp:align>bottom</wp:align>
          </wp:positionV>
          <wp:extent cx="2354400" cy="824400"/>
          <wp:effectExtent l="0" t="0" r="0" b="0"/>
          <wp:wrapNone/>
          <wp:docPr id="2" name="Picture 2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Graphical user interface,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440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C656D0" w14:textId="77777777" w:rsidR="001E0BC2" w:rsidRDefault="001E0BC2" w:rsidP="005B678B">
    <w:pPr>
      <w:pStyle w:val="Header"/>
      <w:spacing w:before="0"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7285E"/>
    <w:multiLevelType w:val="hybridMultilevel"/>
    <w:tmpl w:val="0B0E8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2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36"/>
    <w:rsid w:val="001C5D61"/>
    <w:rsid w:val="001E0BC2"/>
    <w:rsid w:val="00254AE2"/>
    <w:rsid w:val="002B2573"/>
    <w:rsid w:val="002C346E"/>
    <w:rsid w:val="003934FB"/>
    <w:rsid w:val="004B12CF"/>
    <w:rsid w:val="005B678B"/>
    <w:rsid w:val="0060776A"/>
    <w:rsid w:val="006328CE"/>
    <w:rsid w:val="006D6B9F"/>
    <w:rsid w:val="00806109"/>
    <w:rsid w:val="00892FD0"/>
    <w:rsid w:val="008D7E36"/>
    <w:rsid w:val="00904CA9"/>
    <w:rsid w:val="009931DA"/>
    <w:rsid w:val="009A2F50"/>
    <w:rsid w:val="009D5923"/>
    <w:rsid w:val="00A374CF"/>
    <w:rsid w:val="00A97AA5"/>
    <w:rsid w:val="00AA368A"/>
    <w:rsid w:val="00BB7810"/>
    <w:rsid w:val="00CD0CE1"/>
    <w:rsid w:val="00D47683"/>
    <w:rsid w:val="00DE48DA"/>
    <w:rsid w:val="00E04E5C"/>
    <w:rsid w:val="00E76BDC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779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50"/>
    <w:pPr>
      <w:spacing w:before="180" w:after="180" w:line="288" w:lineRule="auto"/>
    </w:pPr>
    <w:rPr>
      <w:rFonts w:ascii="Arial" w:hAnsi="Arial"/>
      <w:color w:val="031D44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F50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F50"/>
    <w:pPr>
      <w:keepNext/>
      <w:keepLines/>
      <w:spacing w:before="160" w:after="160"/>
      <w:outlineLvl w:val="1"/>
    </w:pPr>
    <w:rPr>
      <w:rFonts w:eastAsiaTheme="majorEastAsia" w:cstheme="majorBidi"/>
      <w:b/>
      <w:color w:val="4FBFF0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F50"/>
    <w:pPr>
      <w:keepNext/>
      <w:keepLines/>
      <w:spacing w:before="40" w:after="0"/>
      <w:outlineLvl w:val="2"/>
    </w:pPr>
    <w:rPr>
      <w:rFonts w:eastAsiaTheme="majorEastAsia" w:cstheme="majorBidi"/>
      <w:color w:val="4FBFF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BC2"/>
  </w:style>
  <w:style w:type="paragraph" w:styleId="Footer">
    <w:name w:val="footer"/>
    <w:basedOn w:val="Normal"/>
    <w:link w:val="FooterChar"/>
    <w:uiPriority w:val="99"/>
    <w:unhideWhenUsed/>
    <w:rsid w:val="001E0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BC2"/>
  </w:style>
  <w:style w:type="character" w:styleId="Hyperlink">
    <w:name w:val="Hyperlink"/>
    <w:basedOn w:val="DefaultParagraphFont"/>
    <w:uiPriority w:val="99"/>
    <w:unhideWhenUsed/>
    <w:rsid w:val="00CD0CE1"/>
    <w:rPr>
      <w:color w:val="4FBFF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C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2F50"/>
    <w:rPr>
      <w:rFonts w:ascii="Arial" w:eastAsiaTheme="majorEastAsia" w:hAnsi="Arial" w:cstheme="majorBidi"/>
      <w:b/>
      <w:color w:val="031D44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F50"/>
    <w:rPr>
      <w:rFonts w:ascii="Arial" w:eastAsiaTheme="majorEastAsia" w:hAnsi="Arial" w:cstheme="majorBidi"/>
      <w:b/>
      <w:color w:val="4FBFF0" w:themeColor="accent2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2F50"/>
    <w:pPr>
      <w:contextualSpacing/>
    </w:pPr>
    <w:rPr>
      <w:rFonts w:eastAsiaTheme="majorEastAsia" w:cstheme="majorBidi"/>
      <w:color w:val="FC8700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F50"/>
    <w:rPr>
      <w:rFonts w:ascii="Arial" w:eastAsiaTheme="majorEastAsia" w:hAnsi="Arial" w:cstheme="majorBidi"/>
      <w:color w:val="FC8700" w:themeColor="accent3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F50"/>
    <w:rPr>
      <w:rFonts w:ascii="Arial" w:eastAsiaTheme="majorEastAsia" w:hAnsi="Arial" w:cstheme="majorBidi"/>
      <w:color w:val="4FBFF0" w:themeColor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F50"/>
    <w:pPr>
      <w:numPr>
        <w:ilvl w:val="1"/>
      </w:numPr>
      <w:spacing w:after="160"/>
    </w:pPr>
    <w:rPr>
      <w:rFonts w:eastAsiaTheme="minorEastAsia"/>
      <w:color w:val="B88CE3" w:themeColor="accent4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2F50"/>
    <w:rPr>
      <w:rFonts w:ascii="Arial" w:eastAsiaTheme="minorEastAsia" w:hAnsi="Arial"/>
      <w:color w:val="B88CE3" w:themeColor="accent4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4B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Mackay(BSOLCCG)\Downloads\ICS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Bsol ICS Colour Scheme">
      <a:dk1>
        <a:srgbClr val="031D44"/>
      </a:dk1>
      <a:lt1>
        <a:srgbClr val="FFFFFF"/>
      </a:lt1>
      <a:dk2>
        <a:srgbClr val="242424"/>
      </a:dk2>
      <a:lt2>
        <a:srgbClr val="FFFFFF"/>
      </a:lt2>
      <a:accent1>
        <a:srgbClr val="8CEDAB"/>
      </a:accent1>
      <a:accent2>
        <a:srgbClr val="4FBFF0"/>
      </a:accent2>
      <a:accent3>
        <a:srgbClr val="FC8700"/>
      </a:accent3>
      <a:accent4>
        <a:srgbClr val="B88CE3"/>
      </a:accent4>
      <a:accent5>
        <a:srgbClr val="005EB8"/>
      </a:accent5>
      <a:accent6>
        <a:srgbClr val="8A1538"/>
      </a:accent6>
      <a:hlink>
        <a:srgbClr val="4FBFF0"/>
      </a:hlink>
      <a:folHlink>
        <a:srgbClr val="0F7CA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97980B52F0F479CD303984C45BBF8" ma:contentTypeVersion="16" ma:contentTypeDescription="Create a new document." ma:contentTypeScope="" ma:versionID="2bbcfdb5a5645baf73cc7e7888fa540f">
  <xsd:schema xmlns:xsd="http://www.w3.org/2001/XMLSchema" xmlns:xs="http://www.w3.org/2001/XMLSchema" xmlns:p="http://schemas.microsoft.com/office/2006/metadata/properties" xmlns:ns2="80ab13a8-1c09-4e20-8cc8-05a062865b29" xmlns:ns3="313b7cf0-601a-4586-b26f-7ab1bafa9146" targetNamespace="http://schemas.microsoft.com/office/2006/metadata/properties" ma:root="true" ma:fieldsID="2fb71bddcc6192cba487a370b57283d1" ns2:_="" ns3:_="">
    <xsd:import namespace="80ab13a8-1c09-4e20-8cc8-05a062865b29"/>
    <xsd:import namespace="313b7cf0-601a-4586-b26f-7ab1bafa91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b13a8-1c09-4e20-8cc8-05a062865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a18aad-33ba-4b24-8556-b67f77893d47}" ma:internalName="TaxCatchAll" ma:showField="CatchAllData" ma:web="80ab13a8-1c09-4e20-8cc8-05a062865b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b7cf0-601a-4586-b26f-7ab1bafa9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9851852-fd9b-4c8d-b4a8-d78b10eacd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3b7cf0-601a-4586-b26f-7ab1bafa9146">
      <Terms xmlns="http://schemas.microsoft.com/office/infopath/2007/PartnerControls"/>
    </lcf76f155ced4ddcb4097134ff3c332f>
    <TaxCatchAll xmlns="80ab13a8-1c09-4e20-8cc8-05a062865b29" xsi:nil="true"/>
  </documentManagement>
</p:properties>
</file>

<file path=customXml/itemProps1.xml><?xml version="1.0" encoding="utf-8"?>
<ds:datastoreItem xmlns:ds="http://schemas.openxmlformats.org/officeDocument/2006/customXml" ds:itemID="{E23A25DF-9BEA-4C56-88D5-42162FB2C3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DB1601-EFD2-438F-BAF2-8C2073D670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BBD25-9EC7-4C97-AF30-1FFC6A369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b13a8-1c09-4e20-8cc8-05a062865b29"/>
    <ds:schemaRef ds:uri="313b7cf0-601a-4586-b26f-7ab1bafa91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D8BD73-C31B-4F2E-A636-F064E167AB31}">
  <ds:schemaRefs>
    <ds:schemaRef ds:uri="http://schemas.microsoft.com/office/2006/metadata/properties"/>
    <ds:schemaRef ds:uri="http://schemas.microsoft.com/office/infopath/2007/PartnerControls"/>
    <ds:schemaRef ds:uri="313b7cf0-601a-4586-b26f-7ab1bafa9146"/>
    <ds:schemaRef ds:uri="80ab13a8-1c09-4e20-8cc8-05a062865b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ICS word template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2023-11-28T13:06:00Z</dcterms:created>
  <dcterms:modified xsi:type="dcterms:W3CDTF">2023-11-28T13:06:00Z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0x010100C0297980B52F0F479CD303984C45BBF8</vt:lpwstr>
  </property>
  <property fmtid="{D5CDD505-2E9C-101B-9397-08002B2CF9AE}" pid="3" name="MediaServiceImageTags">
    <vt:lpwstr/>
  </property>
</Properties>
</file>